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C3" w:rsidRDefault="001D0987">
      <w:r>
        <w:rPr>
          <w:noProof/>
        </w:rPr>
        <w:drawing>
          <wp:inline distT="0" distB="0" distL="0" distR="0" wp14:anchorId="5E35F0F3" wp14:editId="2C4B0963">
            <wp:extent cx="5731510" cy="259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7" w:rsidRDefault="001D0987">
      <w:r>
        <w:rPr>
          <w:noProof/>
        </w:rPr>
        <w:drawing>
          <wp:inline distT="0" distB="0" distL="0" distR="0" wp14:anchorId="1BC9E80D" wp14:editId="23339228">
            <wp:extent cx="5731510" cy="3082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7" w:rsidRDefault="001D0987">
      <w:r>
        <w:rPr>
          <w:noProof/>
        </w:rPr>
        <w:lastRenderedPageBreak/>
        <w:drawing>
          <wp:inline distT="0" distB="0" distL="0" distR="0" wp14:anchorId="370829ED" wp14:editId="4A35BC93">
            <wp:extent cx="5731510" cy="3232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7" w:rsidRDefault="001D0987"/>
    <w:p w:rsidR="001D0987" w:rsidRDefault="001D0987">
      <w:r>
        <w:t>First 2 iterations above</w:t>
      </w:r>
    </w:p>
    <w:p w:rsidR="001D0987" w:rsidRDefault="001D0987" w:rsidP="001D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Posterior2(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Posterior2 == 0)=0.00001;</w:t>
      </w:r>
    </w:p>
    <w:p w:rsidR="001D0987" w:rsidRDefault="001D0987"/>
    <w:p w:rsidR="001D0987" w:rsidRDefault="001D0987">
      <w:r>
        <w:rPr>
          <w:noProof/>
        </w:rPr>
        <w:drawing>
          <wp:inline distT="0" distB="0" distL="0" distR="0" wp14:anchorId="19359605" wp14:editId="37F7908E">
            <wp:extent cx="5731510" cy="3106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7" w:rsidRDefault="001D0987">
      <w:proofErr w:type="spellStart"/>
      <w:r>
        <w:t>Log_o</w:t>
      </w:r>
      <w:proofErr w:type="spellEnd"/>
      <w:r>
        <w:t xml:space="preserve"> below:</w:t>
      </w:r>
    </w:p>
    <w:p w:rsidR="001D0987" w:rsidRDefault="001D0987">
      <w:r>
        <w:rPr>
          <w:noProof/>
        </w:rPr>
        <w:lastRenderedPageBreak/>
        <w:drawing>
          <wp:inline distT="0" distB="0" distL="0" distR="0" wp14:anchorId="7A57BB18" wp14:editId="1C78283C">
            <wp:extent cx="5731510" cy="3235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7" w:rsidRDefault="001D0987">
      <w:r>
        <w:t>Product</w:t>
      </w:r>
    </w:p>
    <w:p w:rsidR="001D0987" w:rsidRDefault="001D0987">
      <w:r>
        <w:rPr>
          <w:noProof/>
        </w:rPr>
        <w:drawing>
          <wp:inline distT="0" distB="0" distL="0" distR="0" wp14:anchorId="5F0EB1C3" wp14:editId="4440F5DA">
            <wp:extent cx="5731510" cy="341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7" w:rsidRDefault="001D0987"/>
    <w:p w:rsidR="001D0987" w:rsidRDefault="001D0987">
      <w:proofErr w:type="spellStart"/>
      <w:r>
        <w:t>Row_e</w:t>
      </w:r>
      <w:proofErr w:type="spellEnd"/>
    </w:p>
    <w:p w:rsidR="001D0987" w:rsidRDefault="001D0987">
      <w:r>
        <w:rPr>
          <w:noProof/>
        </w:rPr>
        <w:lastRenderedPageBreak/>
        <w:drawing>
          <wp:inline distT="0" distB="0" distL="0" distR="0" wp14:anchorId="4E79B6D8" wp14:editId="56A02680">
            <wp:extent cx="5731510" cy="3329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7" w:rsidRDefault="001D0987">
      <w:r>
        <w:t>two</w:t>
      </w:r>
      <w:bookmarkStart w:id="0" w:name="_GoBack"/>
      <w:bookmarkEnd w:id="0"/>
    </w:p>
    <w:p w:rsidR="001D0987" w:rsidRDefault="001D0987">
      <w:r>
        <w:rPr>
          <w:noProof/>
        </w:rPr>
        <w:drawing>
          <wp:inline distT="0" distB="0" distL="0" distR="0" wp14:anchorId="34EA02E0" wp14:editId="05804420">
            <wp:extent cx="9144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87" w:rsidRDefault="001D0987"/>
    <w:sectPr w:rsidR="001D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87"/>
    <w:rsid w:val="001D0987"/>
    <w:rsid w:val="00405694"/>
    <w:rsid w:val="008A2DC3"/>
    <w:rsid w:val="00BE7501"/>
    <w:rsid w:val="00D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E165"/>
  <w15:chartTrackingRefBased/>
  <w15:docId w15:val="{DE655A6C-6D6D-4576-8E52-A38F919A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3BBDC269.dotm</Template>
  <TotalTime>8</TotalTime>
  <Pages>4</Pages>
  <Words>16</Words>
  <Characters>97</Characters>
  <Application>Microsoft Office Word</Application>
  <DocSecurity>0</DocSecurity>
  <Lines>1</Lines>
  <Paragraphs>1</Paragraphs>
  <ScaleCrop>false</ScaleCrop>
  <Company>City, University of London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PG-Popescu, Teodor</dc:creator>
  <cp:keywords/>
  <dc:description/>
  <cp:lastModifiedBy>PG-Popescu, Teodor</cp:lastModifiedBy>
  <cp:revision>1</cp:revision>
  <dcterms:created xsi:type="dcterms:W3CDTF">2018-11-24T16:39:00Z</dcterms:created>
  <dcterms:modified xsi:type="dcterms:W3CDTF">2018-11-24T16:47:00Z</dcterms:modified>
</cp:coreProperties>
</file>